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2EF3441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E191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2EF3441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E191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683531C6" w:rsidR="00000943" w:rsidRPr="006540A1" w:rsidRDefault="006540A1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(COLOCAR NOME AQUI)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683531C6" w:rsidR="00000943" w:rsidRPr="006540A1" w:rsidRDefault="006540A1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(COLOCAR NOME AQUI)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567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F37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37C5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089FA53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5B9F8FF6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Até 9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38131520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 e 99</w:t>
                  </w:r>
                </w:p>
              </w:tc>
              <w:tc>
                <w:tcPr>
                  <w:tcW w:w="4745" w:type="dxa"/>
                </w:tcPr>
                <w:p w14:paraId="6237A975" w14:textId="0231080B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7B1756FE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100 e 999</w:t>
                  </w:r>
                </w:p>
              </w:tc>
              <w:tc>
                <w:tcPr>
                  <w:tcW w:w="4745" w:type="dxa"/>
                </w:tcPr>
                <w:p w14:paraId="6C15F19B" w14:textId="3148CDCE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01B22E08" w:rsidR="009E6C5A" w:rsidRDefault="00B65D7F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De 1000 para mais</w:t>
                  </w:r>
                </w:p>
              </w:tc>
              <w:tc>
                <w:tcPr>
                  <w:tcW w:w="4745" w:type="dxa"/>
                </w:tcPr>
                <w:p w14:paraId="661337CA" w14:textId="6E013F4A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F3281B6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1B73B37B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(para mostrar que o desconto foi aplicado)</w:t>
            </w:r>
          </w:p>
          <w:p w14:paraId="0EB440F3" w14:textId="77777777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BA9F009" w14:textId="1540DD05" w:rsidR="00A23542" w:rsidRDefault="0059441C" w:rsidP="00DE7B5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32"/>
                <w:szCs w:val="32"/>
              </w:rPr>
            </w:pPr>
            <w:r w:rsidRPr="0059441C">
              <w:rPr>
                <w:b/>
                <w:bCs/>
                <w:noProof/>
                <w:color w:val="1F3864" w:themeColor="accent5" w:themeShade="80"/>
                <w:sz w:val="32"/>
                <w:szCs w:val="32"/>
              </w:rPr>
              <w:drawing>
                <wp:inline distT="0" distB="0" distL="0" distR="0" wp14:anchorId="746BC595" wp14:editId="32689763">
                  <wp:extent cx="4954137" cy="1014499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38" cy="101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32BF5" w14:textId="1F18C144" w:rsidR="00C92449" w:rsidRDefault="003A53D3" w:rsidP="003A53D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OBS: Para os números decimais ficarem com somente duas casas depois da </w:t>
            </w:r>
            <w:r w:rsidR="00906AAE">
              <w:rPr>
                <w:b/>
                <w:bCs/>
                <w:color w:val="1F3864" w:themeColor="accent5" w:themeShade="80"/>
                <w:sz w:val="24"/>
                <w:szCs w:val="24"/>
              </w:rPr>
              <w:t>vírgula utilize</w:t>
            </w:r>
            <w:r w:rsidR="00C2242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{:.2f)</w:t>
            </w:r>
            <w:r w:rsidR="00C92449">
              <w:rPr>
                <w:b/>
                <w:bCs/>
                <w:color w:val="1F3864" w:themeColor="accent5" w:themeShade="80"/>
                <w:sz w:val="24"/>
                <w:szCs w:val="24"/>
              </w:rPr>
              <w:t>. Exemplo:</w:t>
            </w:r>
          </w:p>
          <w:p w14:paraId="105A5C08" w14:textId="3EA33F67" w:rsidR="00C2242F" w:rsidRPr="00736765" w:rsidRDefault="00C2242F" w:rsidP="00736765">
            <w:pPr>
              <w:pStyle w:val="Pr-formataoHTML"/>
              <w:shd w:val="clear" w:color="auto" w:fill="2B2B2B"/>
              <w:rPr>
                <w:color w:val="A9B7C6"/>
              </w:rPr>
            </w:pPr>
            <w:proofErr w:type="gramStart"/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6A8759"/>
              </w:rPr>
              <w:t xml:space="preserve">'O valor sem desconto foi: R$ {:.2f}' 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sub_total</w:t>
            </w:r>
            <w:proofErr w:type="spellEnd"/>
            <w:r>
              <w:rPr>
                <w:color w:val="A9B7C6"/>
              </w:rPr>
              <w:t>))</w:t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115791F0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63CB7F2F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10DB103C" w14:textId="067980ED" w:rsidR="0005040A" w:rsidRPr="00D0516E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do identificador pessoal)</w:t>
            </w:r>
          </w:p>
          <w:p w14:paraId="2586BC6C" w14:textId="77777777" w:rsidR="004B75AF" w:rsidRDefault="00E56F4D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39A8D8D8" w14:textId="3CF7365A" w:rsidR="007A7CB1" w:rsidRPr="0088030D" w:rsidRDefault="007A7CB1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de inserir comentários)</w:t>
            </w: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065F65EC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661B53B6" w14:textId="77777777" w:rsidR="00736765" w:rsidRDefault="00736765" w:rsidP="00736765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0B9D5F45" w14:textId="33E24A3D" w:rsidR="00736765" w:rsidRPr="00493FB9" w:rsidRDefault="00736765" w:rsidP="00493FB9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do identificador pessoal)</w:t>
            </w:r>
          </w:p>
        </w:tc>
      </w:tr>
    </w:tbl>
    <w:p w14:paraId="0188C12B" w14:textId="77777777" w:rsidR="00811557" w:rsidRDefault="00811557" w:rsidP="00811557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lastRenderedPageBreak/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041B0C45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lanchonete.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6D348009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lanchonete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produtos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579" w:type="dxa"/>
              <w:tblLayout w:type="fixed"/>
              <w:tblLook w:val="04A0" w:firstRow="1" w:lastRow="0" w:firstColumn="1" w:lastColumn="0" w:noHBand="0" w:noVBand="1"/>
            </w:tblPr>
            <w:tblGrid>
              <w:gridCol w:w="1919"/>
              <w:gridCol w:w="5611"/>
              <w:gridCol w:w="2049"/>
            </w:tblGrid>
            <w:tr w:rsidR="00D03ED5" w14:paraId="04457D27" w14:textId="3D3B29AD" w:rsidTr="00EF55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34607972" w14:textId="66C3C8B0" w:rsidR="00D03ED5" w:rsidRPr="009E6C5A" w:rsidRDefault="00D03ED5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5611" w:type="dxa"/>
                </w:tcPr>
                <w:p w14:paraId="741FD544" w14:textId="76AB61BB" w:rsidR="00D03ED5" w:rsidRPr="009E6C5A" w:rsidRDefault="00D03ED5" w:rsidP="00EF5594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2049" w:type="dxa"/>
                </w:tcPr>
                <w:p w14:paraId="21BAB2CF" w14:textId="6275112A" w:rsidR="00D03ED5" w:rsidRPr="009E6C5A" w:rsidRDefault="00D03ED5" w:rsidP="00EF5594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Valor(R$)</w:t>
                  </w:r>
                </w:p>
              </w:tc>
            </w:tr>
            <w:tr w:rsidR="00D03ED5" w14:paraId="32B860E6" w14:textId="5055D94D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78DF06EC" w14:textId="321E6531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5611" w:type="dxa"/>
                </w:tcPr>
                <w:p w14:paraId="1F19900F" w14:textId="6E12CB08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</w:t>
                  </w:r>
                </w:p>
              </w:tc>
              <w:tc>
                <w:tcPr>
                  <w:tcW w:w="2049" w:type="dxa"/>
                </w:tcPr>
                <w:p w14:paraId="087E3572" w14:textId="3EB98222" w:rsidR="00D03ED5" w:rsidRDefault="00AE641F" w:rsidP="00EF5594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9</w:t>
                  </w:r>
                  <w:r w:rsidR="00EF559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34A40356" w14:textId="1C0CBE8A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666A1C0A" w14:textId="66A1684E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5611" w:type="dxa"/>
                </w:tcPr>
                <w:p w14:paraId="0FC28639" w14:textId="35F6C9BC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 Duplo</w:t>
                  </w:r>
                </w:p>
              </w:tc>
              <w:tc>
                <w:tcPr>
                  <w:tcW w:w="2049" w:type="dxa"/>
                </w:tcPr>
                <w:p w14:paraId="2FF684E8" w14:textId="4A88639B" w:rsidR="00D03ED5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47BF5F2C" w14:textId="0611A0EF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1320D0CA" w14:textId="43F03663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5611" w:type="dxa"/>
                </w:tcPr>
                <w:p w14:paraId="6CF680FD" w14:textId="087DFCD9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proofErr w:type="spellStart"/>
                  <w:r w:rsidR="00C10D26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Egg</w:t>
                  </w:r>
                  <w:proofErr w:type="spellEnd"/>
                </w:p>
              </w:tc>
              <w:tc>
                <w:tcPr>
                  <w:tcW w:w="2049" w:type="dxa"/>
                </w:tcPr>
                <w:p w14:paraId="6D579A55" w14:textId="656F412E" w:rsidR="00D03ED5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2678A275" w14:textId="4213CE02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13B2FF2B" w14:textId="43C005F8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5611" w:type="dxa"/>
                </w:tcPr>
                <w:p w14:paraId="54F3C27A" w14:textId="167CE870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X-Salada</w:t>
                  </w:r>
                </w:p>
              </w:tc>
              <w:tc>
                <w:tcPr>
                  <w:tcW w:w="2049" w:type="dxa"/>
                </w:tcPr>
                <w:p w14:paraId="0CD2F261" w14:textId="428FF2A7" w:rsidR="00D03ED5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13,00</w:t>
                  </w:r>
                </w:p>
              </w:tc>
            </w:tr>
            <w:tr w:rsidR="005D41EC" w14:paraId="5050074B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6425A122" w14:textId="69AC6FDC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5611" w:type="dxa"/>
                </w:tcPr>
                <w:p w14:paraId="12A37FAE" w14:textId="32A13329" w:rsidR="005D41EC" w:rsidRDefault="00EF5594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Bacon</w:t>
                  </w:r>
                </w:p>
              </w:tc>
              <w:tc>
                <w:tcPr>
                  <w:tcW w:w="2049" w:type="dxa"/>
                </w:tcPr>
                <w:p w14:paraId="2565E006" w14:textId="0A92AECA" w:rsidR="005D41EC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14,00</w:t>
                  </w:r>
                </w:p>
              </w:tc>
            </w:tr>
            <w:tr w:rsidR="005D41EC" w14:paraId="37AF7031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5E6AD602" w14:textId="58E07E08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5611" w:type="dxa"/>
                </w:tcPr>
                <w:p w14:paraId="43A10682" w14:textId="1BA8B5DC" w:rsidR="005D41EC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X-Tudo</w:t>
                  </w:r>
                </w:p>
              </w:tc>
              <w:tc>
                <w:tcPr>
                  <w:tcW w:w="2049" w:type="dxa"/>
                </w:tcPr>
                <w:p w14:paraId="138385C4" w14:textId="61138C9C" w:rsidR="005D41EC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B42A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7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1C140D" w14:paraId="0BD6C940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53E72FD6" w14:textId="39206D53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611" w:type="dxa"/>
                </w:tcPr>
                <w:p w14:paraId="67230EC3" w14:textId="52E21698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Refrigerante Lata</w:t>
                  </w:r>
                </w:p>
              </w:tc>
              <w:tc>
                <w:tcPr>
                  <w:tcW w:w="2049" w:type="dxa"/>
                </w:tcPr>
                <w:p w14:paraId="46FA4FDE" w14:textId="7450071F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5,00</w:t>
                  </w:r>
                </w:p>
              </w:tc>
            </w:tr>
            <w:tr w:rsidR="001C140D" w14:paraId="221FFF4F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0602162A" w14:textId="339CCD18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5611" w:type="dxa"/>
                </w:tcPr>
                <w:p w14:paraId="1918F206" w14:textId="7C1CB727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Chá Gelado</w:t>
                  </w:r>
                </w:p>
              </w:tc>
              <w:tc>
                <w:tcPr>
                  <w:tcW w:w="2049" w:type="dxa"/>
                </w:tcPr>
                <w:p w14:paraId="6D098AD5" w14:textId="1AF32A32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4,00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09D60A" w14:textId="6FD40946" w:rsidR="002F3575" w:rsidRDefault="002F3575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6A0513D3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o passo item 2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202C1F65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Se a pessoa digitar um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Deve-se utilizar while,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08CEECCF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else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56380FDB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break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elif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que verifica a opção sair)</w:t>
            </w:r>
          </w:p>
          <w:p w14:paraId="7D8E760A" w14:textId="518DA9DB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dois pedidos</w:t>
            </w:r>
          </w:p>
          <w:p w14:paraId="65CD286D" w14:textId="35F34AE9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erro ao digitar no pedido</w:t>
            </w:r>
          </w:p>
          <w:p w14:paraId="7B41615E" w14:textId="77777777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77777777" w:rsidR="00B168C4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323F7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32B2F0EB" wp14:editId="7B5CD9A1">
                  <wp:extent cx="4926842" cy="4935394"/>
                  <wp:effectExtent l="0" t="0" r="762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589" cy="494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45CF179B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911183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1: </w:t>
            </w:r>
            <w:r w:rsidR="00EF0553">
              <w:rPr>
                <w:b/>
                <w:bCs/>
                <w:color w:val="1F3864" w:themeColor="accent5" w:themeShade="80"/>
                <w:sz w:val="24"/>
                <w:szCs w:val="24"/>
              </w:rPr>
              <w:t>Exemplo de programa co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m 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>2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itens pedido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(Sendo que um deles teve uma tentativa com erro) 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e no</w:t>
            </w:r>
            <w:r w:rsidR="001977C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final o valor final é apresentado.</w:t>
            </w:r>
          </w:p>
        </w:tc>
      </w:tr>
    </w:tbl>
    <w:p w14:paraId="00525A65" w14:textId="77777777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272911AE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09F760C0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724750E8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0A2CA855" w14:textId="77777777" w:rsidR="00E56F4D" w:rsidRDefault="00E56F4D" w:rsidP="00E56F4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4726B16D" w14:textId="23BA6BE8" w:rsidR="008D2BAC" w:rsidRPr="008D2BAC" w:rsidRDefault="0005040A" w:rsidP="0088030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535D814" w14:textId="77777777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E272DC" w14:paraId="2B3D0CE6" w14:textId="77777777" w:rsidTr="008C22B6">
        <w:tc>
          <w:tcPr>
            <w:tcW w:w="9716" w:type="dxa"/>
            <w:shd w:val="clear" w:color="auto" w:fill="FFFFFF" w:themeFill="background1"/>
          </w:tcPr>
          <w:p w14:paraId="55F175B2" w14:textId="7A4F4E03" w:rsidR="00E272DC" w:rsidRDefault="00E272DC" w:rsidP="00E272D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</w:p>
        </w:tc>
      </w:tr>
      <w:tr w:rsidR="00E272DC" w14:paraId="6DCF74B1" w14:textId="77777777" w:rsidTr="008C22B6">
        <w:tc>
          <w:tcPr>
            <w:tcW w:w="9716" w:type="dxa"/>
            <w:shd w:val="clear" w:color="auto" w:fill="FFFFFF" w:themeFill="background1"/>
          </w:tcPr>
          <w:p w14:paraId="2C217D18" w14:textId="77777777" w:rsidR="00E272DC" w:rsidRDefault="00E272DC" w:rsidP="00E272DC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2108E896" w14:textId="610320D4" w:rsidR="00E477BA" w:rsidRPr="008D2BAC" w:rsidRDefault="00E272DC" w:rsidP="004C494F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</w:tbl>
    <w:p w14:paraId="1CCF451A" w14:textId="75F548FB" w:rsidR="004C494F" w:rsidRDefault="004C494F" w:rsidP="006402B3">
      <w:pPr>
        <w:ind w:firstLine="0"/>
      </w:pPr>
    </w:p>
    <w:p w14:paraId="75A5D550" w14:textId="08376DAA" w:rsidR="00E272DC" w:rsidRDefault="004C494F" w:rsidP="004C494F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F482FF4" w14:textId="77777777" w:rsidTr="00627A5E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27A5E">
        <w:tc>
          <w:tcPr>
            <w:tcW w:w="9716" w:type="dxa"/>
          </w:tcPr>
          <w:p w14:paraId="16E9010D" w14:textId="77777777" w:rsidR="003A6852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2B454F"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4664B7">
              <w:rPr>
                <w:b/>
                <w:bCs/>
                <w:color w:val="113162"/>
                <w:sz w:val="24"/>
                <w:szCs w:val="24"/>
              </w:rPr>
              <w:t xml:space="preserve">e sua equipe foram contratados por uma empresa de logística 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que acabou de entrar no ramo. Essa empresa trabalha com encomendas de pequeno 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>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médio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 xml:space="preserve"> porte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e opera somente entre 3 cidades.</w:t>
            </w:r>
          </w:p>
          <w:p w14:paraId="630BFF93" w14:textId="694AC660" w:rsidR="005D7B8B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O valor que a empresa cobra por objeto é dado pela seguinte equação:</w:t>
            </w:r>
          </w:p>
          <w:p w14:paraId="2D018F9B" w14:textId="7395B628" w:rsidR="005C348E" w:rsidRPr="005D7B8B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113162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113162"/>
                    <w:sz w:val="24"/>
                    <w:szCs w:val="24"/>
                  </w:rPr>
                  <m:t>total=dimensões*peso*rota</m:t>
                </m:r>
              </m:oMath>
            </m:oMathPara>
          </w:p>
          <w:p w14:paraId="04A04BAB" w14:textId="7A39EAE2" w:rsidR="00596FE5" w:rsidRDefault="005D7B8B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Em que 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cada uma das variáveis que compõe o preço total é </w:t>
            </w:r>
            <w:r w:rsidR="004F696F">
              <w:rPr>
                <w:b/>
                <w:bCs/>
                <w:color w:val="113162"/>
                <w:sz w:val="24"/>
                <w:szCs w:val="24"/>
              </w:rPr>
              <w:t>quantizada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 da seguinte maneira:</w:t>
            </w:r>
          </w:p>
          <w:p w14:paraId="01F4AFD8" w14:textId="77777777" w:rsidR="00596FE5" w:rsidRDefault="005C348E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596FE5" w14:paraId="4BEAF0FD" w14:textId="77777777" w:rsidTr="00F35B26">
              <w:tc>
                <w:tcPr>
                  <w:tcW w:w="4745" w:type="dxa"/>
                </w:tcPr>
                <w:p w14:paraId="3F2E4E04" w14:textId="59C258CA" w:rsidR="00DD36C2" w:rsidRPr="00DD36C2" w:rsidRDefault="00DD36C2" w:rsidP="00142418">
                  <w:pPr>
                    <w:jc w:val="left"/>
                    <w:rPr>
                      <w:b/>
                      <w:bCs/>
                    </w:rPr>
                  </w:pPr>
                  <w:r w:rsidRPr="00DD36C2">
                    <w:rPr>
                      <w:b/>
                      <w:bCs/>
                    </w:rPr>
                    <w:t xml:space="preserve">Quadro 1: Dimensões versus </w:t>
                  </w:r>
                  <w:r w:rsidR="00142418">
                    <w:rPr>
                      <w:b/>
                      <w:bCs/>
                    </w:rPr>
                    <w:t>V</w:t>
                  </w:r>
                  <w:r w:rsidRPr="00DD36C2">
                    <w:rPr>
                      <w:b/>
                      <w:bCs/>
                    </w:rPr>
                    <w:t>alor</w:t>
                  </w:r>
                </w:p>
                <w:tbl>
                  <w:tblPr>
                    <w:tblStyle w:val="TabeladeGrade4-nfase4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47"/>
                    <w:gridCol w:w="1772"/>
                  </w:tblGrid>
                  <w:tr w:rsidR="00E43996" w14:paraId="7845C716" w14:textId="77777777" w:rsidTr="0008201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47" w:type="dxa"/>
                      </w:tcPr>
                      <w:p w14:paraId="0A6FF4EA" w14:textId="08E0EC2C" w:rsidR="00E439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imensões (cm³)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04136CE9" w14:textId="4CD00C3B" w:rsidR="00E43996" w:rsidRPr="00A34CE4" w:rsidRDefault="00142418" w:rsidP="00142418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alor</w:t>
                        </w:r>
                        <w:r w:rsidR="00E01AEB" w:rsidRPr="00A34CE4">
                          <w:rPr>
                            <w:sz w:val="24"/>
                            <w:szCs w:val="24"/>
                          </w:rPr>
                          <w:t xml:space="preserve"> (R$)</w:t>
                        </w:r>
                      </w:p>
                    </w:tc>
                  </w:tr>
                  <w:tr w:rsidR="00E43996" w14:paraId="37C822B4" w14:textId="77777777" w:rsidTr="0008201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47" w:type="dxa"/>
                      </w:tcPr>
                      <w:p w14:paraId="27F389C9" w14:textId="575AB742" w:rsidR="00E43996" w:rsidRPr="00CD5977" w:rsidRDefault="00CD5977" w:rsidP="00142418">
                        <w:pPr>
                          <w:ind w:firstLine="0"/>
                          <w:jc w:val="left"/>
                          <w:rPr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Até 1000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44F9A1FC" w14:textId="7F1FB97E" w:rsidR="00E43996" w:rsidRDefault="002D6ACC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E43996" w14:paraId="1362DE0B" w14:textId="77777777" w:rsidTr="00082010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47" w:type="dxa"/>
                      </w:tcPr>
                      <w:p w14:paraId="13E82B49" w14:textId="37DCB034" w:rsidR="00E43996" w:rsidRDefault="00E01AEB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Entre 100</w:t>
                        </w:r>
                        <w:r w:rsidR="0014574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e 10000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4CD14578" w14:textId="7616CCC7" w:rsidR="00E43996" w:rsidRDefault="00E01AEB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  <w:tr w:rsidR="00E01AEB" w14:paraId="2B3C5D0F" w14:textId="77777777" w:rsidTr="0008201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47" w:type="dxa"/>
                      </w:tcPr>
                      <w:p w14:paraId="52ED107B" w14:textId="28609302" w:rsidR="00E01AEB" w:rsidRDefault="00E01AEB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Entre 100</w:t>
                        </w:r>
                        <w:r w:rsidR="0014574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</w:t>
                        </w:r>
                        <w:r w:rsidR="004C3364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e 30000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6B9E1945" w14:textId="11C75911" w:rsidR="00E01AEB" w:rsidRDefault="00E01AEB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E01AEB" w14:paraId="3E4CA7C9" w14:textId="77777777" w:rsidTr="00082010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47" w:type="dxa"/>
                      </w:tcPr>
                      <w:p w14:paraId="45CADEFE" w14:textId="20195161" w:rsidR="00E01AEB" w:rsidRDefault="00E01AEB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Entre 3000</w:t>
                        </w:r>
                        <w:r w:rsidR="004C3364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e 100000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12D98840" w14:textId="3DBC2B66" w:rsidR="00E01AEB" w:rsidRDefault="00E01AEB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</w:tr>
                  <w:tr w:rsidR="00E01AEB" w14:paraId="4F5DD43A" w14:textId="77777777" w:rsidTr="0008201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47" w:type="dxa"/>
                      </w:tcPr>
                      <w:p w14:paraId="6D227971" w14:textId="43CD7920" w:rsidR="00E01AEB" w:rsidRDefault="00E01AEB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Acima 100000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5E99DA70" w14:textId="3CAC8D6D" w:rsidR="00E01AEB" w:rsidRDefault="00E01AEB" w:rsidP="00142418">
                        <w:pPr>
                          <w:ind w:firstLine="0"/>
                          <w:jc w:val="lef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Não é aceito</w:t>
                        </w:r>
                      </w:p>
                    </w:tc>
                  </w:tr>
                </w:tbl>
                <w:p w14:paraId="4395FBC5" w14:textId="77777777" w:rsidR="00A34CE4" w:rsidRDefault="00A34CE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  <w:p w14:paraId="5250F522" w14:textId="2F7F596A" w:rsidR="00DD36C2" w:rsidRDefault="00DD36C2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4745" w:type="dxa"/>
                </w:tcPr>
                <w:p w14:paraId="3CB9664C" w14:textId="334E3514" w:rsidR="00A34CE4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2: Peso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6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70"/>
                    <w:gridCol w:w="1849"/>
                  </w:tblGrid>
                  <w:tr w:rsidR="008A2C96" w14:paraId="26900177" w14:textId="77777777" w:rsidTr="008C22B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70" w:type="dxa"/>
                      </w:tcPr>
                      <w:p w14:paraId="2F9649E0" w14:textId="1ACB185D"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eso(kg)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339CEF2B" w14:textId="608A681E" w:rsidR="008A2C96" w:rsidRPr="00A34CE4" w:rsidRDefault="00142418" w:rsidP="00142418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55AEC595" w14:textId="77777777" w:rsidTr="008C22B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70" w:type="dxa"/>
                      </w:tcPr>
                      <w:p w14:paraId="7D94F896" w14:textId="2C9146C3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Até 0.1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571181D6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5A2E0666" w14:textId="77777777" w:rsidTr="008C22B6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70" w:type="dxa"/>
                      </w:tcPr>
                      <w:p w14:paraId="2CDED2FA" w14:textId="0DA8DF3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Entre 0.1</w:t>
                        </w:r>
                        <w:r w:rsidR="0014574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e 1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7B507F3B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4308A89E" w14:textId="77777777" w:rsidTr="008C22B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70" w:type="dxa"/>
                      </w:tcPr>
                      <w:p w14:paraId="32B85C95" w14:textId="2C307A8E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Entre 1</w:t>
                        </w:r>
                        <w:r w:rsidR="0014574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.1</w:t>
                        </w:r>
                        <w:r w:rsidR="00834D0D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e</w:t>
                        </w:r>
                        <w:r w:rsidR="00834D0D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65C49EB0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A2C96" w14:paraId="6C5DCA69" w14:textId="77777777" w:rsidTr="008C22B6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70" w:type="dxa"/>
                      </w:tcPr>
                      <w:p w14:paraId="3E3997B4" w14:textId="50633AF4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Entre 10</w:t>
                        </w:r>
                        <w:r w:rsidR="0014574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.1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e 30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427DBA38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A2C96" w14:paraId="0B72C4C8" w14:textId="77777777" w:rsidTr="008C22B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70" w:type="dxa"/>
                      </w:tcPr>
                      <w:p w14:paraId="652B16B4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Acima de 30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4112DB45" w14:textId="77777777" w:rsidR="008A2C96" w:rsidRDefault="008A2C96" w:rsidP="00142418">
                        <w:pPr>
                          <w:ind w:firstLine="0"/>
                          <w:jc w:val="lef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Não é aceito</w:t>
                        </w:r>
                      </w:p>
                    </w:tc>
                  </w:tr>
                </w:tbl>
                <w:p w14:paraId="06D8F2E5" w14:textId="27A33F20" w:rsidR="008A2C96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</w:tr>
            <w:tr w:rsidR="00596FE5" w14:paraId="7D683339" w14:textId="77777777" w:rsidTr="00F35B26">
              <w:tc>
                <w:tcPr>
                  <w:tcW w:w="9490" w:type="dxa"/>
                  <w:gridSpan w:val="2"/>
                </w:tcPr>
                <w:p w14:paraId="1D53ADD6" w14:textId="3F1F4DEA" w:rsidR="00596FE5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3: Rota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2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33"/>
                    <w:gridCol w:w="3131"/>
                  </w:tblGrid>
                  <w:tr w:rsidR="008A2C96" w14:paraId="00928E7C" w14:textId="77777777" w:rsidTr="0014241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2E40B466" w14:textId="67DBD9C3"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ota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035575BD" w14:textId="7E8E1A99" w:rsidR="008A2C96" w:rsidRPr="00A34CE4" w:rsidRDefault="00142418" w:rsidP="00142418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1BACF6A9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1170CEB7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RS - De Rio de Janeiro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2FB707A4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395150E3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557F6595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SR - De São Paulo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1368DF75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2F176EF7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7F98F5F1" w14:textId="171FA214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BS -</w:t>
                        </w:r>
                        <w:r w:rsidR="00FB4649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De Brasília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2A202AD1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6CB483AC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3108C7CF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SB - De São Paulo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38E60E04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366EE2BB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642C3D9E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BR - De Brasília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1044B20A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0884EC5C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56FCE325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RB - Rio de Janeiro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3EA2D9A9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</w:tbl>
                <w:p w14:paraId="269A02BF" w14:textId="716DCFB7" w:rsidR="008A2C96" w:rsidRDefault="00C7579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Obs.: Pode-se mudar o nome das cidades e siglas. Utilizando 3 cidades está ótimo</w:t>
                  </w:r>
                </w:p>
              </w:tc>
            </w:tr>
          </w:tbl>
          <w:p w14:paraId="149A7F12" w14:textId="169C36F2" w:rsidR="006402B3" w:rsidRDefault="006402B3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164A15D5" w:rsidR="004718EF" w:rsidRPr="004718EF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a altura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>, comprimento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 </w:t>
            </w:r>
            <w:r w:rsidR="003070E5">
              <w:rPr>
                <w:b/>
                <w:bCs/>
                <w:color w:val="1F3864" w:themeColor="accent5" w:themeShade="80"/>
                <w:sz w:val="24"/>
                <w:szCs w:val="24"/>
              </w:rPr>
              <w:t>largura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do objeto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. S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 digitar um valor não numérico 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e/ou as dimensões passarem do limite aceito repetir a pergunta</w:t>
            </w:r>
            <w:r w:rsidR="007932DA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8A3F23" w14:textId="3BD5016A" w:rsidR="004718EF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o peso do objeto (em kg). Se digitar um valor não numérico e/ou o </w:t>
            </w:r>
            <w:r w:rsidR="00D93C9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peso passar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do limite aceito repetir a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pergunta;</w:t>
            </w:r>
          </w:p>
          <w:p w14:paraId="6770C6AD" w14:textId="3C5F2633" w:rsidR="007932DA" w:rsidRPr="00D93C9E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a rota do objeto. Se digitar uma opção que não esteja na tabela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repetir a pergunta;</w:t>
            </w:r>
          </w:p>
          <w:p w14:paraId="6F929757" w14:textId="0A31150D" w:rsidR="006402B3" w:rsidRPr="00184876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Encerre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o total a ser pago com base na equação desse enunciado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A34184B" w14:textId="4281AB2A" w:rsidR="009C22CA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dimensoesObejto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</w:t>
            </w:r>
            <w:r w:rsidR="00DD36C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1B94E1D2" w14:textId="1932FCA3" w:rsidR="009C22CA" w:rsidRDefault="008F008F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</w:t>
            </w:r>
            <w:r w:rsidR="007E1F61">
              <w:rPr>
                <w:b/>
                <w:bCs/>
                <w:color w:val="1F3864" w:themeColor="accent5" w:themeShade="80"/>
                <w:highlight w:val="yellow"/>
              </w:rPr>
              <w:t>perguntar altura do objeto (em cm);</w:t>
            </w:r>
          </w:p>
          <w:p w14:paraId="1AA7111C" w14:textId="4C2286F9"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comprimento do objeto (em cm);</w:t>
            </w:r>
          </w:p>
          <w:p w14:paraId="2C93CD69" w14:textId="3991E4B8"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316760">
              <w:rPr>
                <w:b/>
                <w:bCs/>
                <w:color w:val="1F3864" w:themeColor="accent5" w:themeShade="80"/>
                <w:highlight w:val="yellow"/>
              </w:rPr>
              <w:t>a largura do objeto (em cm)</w:t>
            </w:r>
          </w:p>
          <w:p w14:paraId="09D941F9" w14:textId="6494ACE9" w:rsidR="008F008F" w:rsidRDefault="00316760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Calcular o volume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(em cm)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da caixa 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para objeto 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 xml:space="preserve">(altura * largura 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* comprimento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7EF5126C" w14:textId="1F6BBE02" w:rsidR="008F008F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lastRenderedPageBreak/>
              <w:t xml:space="preserve">Deve-se ter um </w:t>
            </w:r>
            <w:proofErr w:type="spellStart"/>
            <w:r>
              <w:rPr>
                <w:b/>
                <w:bCs/>
                <w:color w:val="1F3864" w:themeColor="accent5" w:themeShade="80"/>
                <w:highlight w:val="yellow"/>
              </w:rPr>
              <w:t>try</w:t>
            </w:r>
            <w:proofErr w:type="spellEnd"/>
            <w:r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>
              <w:rPr>
                <w:b/>
                <w:bCs/>
                <w:color w:val="1F3864" w:themeColor="accent5" w:themeShade="80"/>
                <w:highlight w:val="yellow"/>
              </w:rPr>
              <w:t>except</w:t>
            </w:r>
            <w:proofErr w:type="spellEnd"/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para o caso de o usuário digitar um valor não numérico;</w:t>
            </w:r>
          </w:p>
          <w:p w14:paraId="20BB8D11" w14:textId="65FB4806" w:rsidR="00DD36C2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039041C7" w:rsidR="002C2457" w:rsidRPr="002C2457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r w:rsidR="00533B85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Obejto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6628EF7D" w14:textId="31BED235" w:rsidR="002C2457" w:rsidRP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perguntar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do objeto (em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kg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1828D10A" w14:textId="77777777" w:rsid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proofErr w:type="spellStart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try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except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para o caso de o usuário digitar um valor não numérico;</w:t>
            </w:r>
          </w:p>
          <w:p w14:paraId="01E64E0C" w14:textId="219EACB1" w:rsidR="00B71673" w:rsidRPr="002C2457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503828C3" w:rsidR="00E9632D" w:rsidRPr="00AB6A7B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</w:t>
            </w:r>
            <w:proofErr w:type="spellStart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rotaObjeto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68F03DB2" w14:textId="36B10C97" w:rsidR="00E9632D" w:rsidRDefault="00E9632D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Dentro da função perguntar a rota do objeto desejada (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Sugestão: utilize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 as siglas para facili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tar os testes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4DB1C5E1" w14:textId="0FC31981" w:rsidR="00BD48D2" w:rsidRDefault="00BD48D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OBS: PODE MUDAR O NOME DAS CIDADES E SUAS SIGLAS</w:t>
            </w:r>
          </w:p>
          <w:p w14:paraId="4B3696B0" w14:textId="7A15C69A" w:rsidR="00AB6A7B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051BE209" w:rsidR="00D320E0" w:rsidRPr="00D320E0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Colocar um exemplo de</w:t>
            </w:r>
            <w:r w:rsidR="00F746EA" w:rsidRPr="00D320E0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SAIDA DE CONSOLE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uma encomenda com peso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, dimensões e rota válidos</w:t>
            </w:r>
          </w:p>
          <w:p w14:paraId="17DD3F5A" w14:textId="77777777" w:rsidR="006B7B22" w:rsidRPr="00D320E0" w:rsidRDefault="006B7B22" w:rsidP="006B7B22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D320E0">
              <w:rPr>
                <w:b/>
                <w:bCs/>
                <w:color w:val="FF0000"/>
                <w:sz w:val="24"/>
                <w:szCs w:val="24"/>
              </w:rPr>
              <w:t xml:space="preserve">Colocar um exemplo de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SAIDA DE CONSOLE com o 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tratamento de erro quando digitado um valor não numérico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é digitado no campo peso ou dimensões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)</w:t>
            </w:r>
          </w:p>
          <w:p w14:paraId="03E8F101" w14:textId="77777777" w:rsidR="006402B3" w:rsidRDefault="006402B3" w:rsidP="00627A5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61E0C823" w14:textId="77777777" w:rsidR="007B353A" w:rsidRDefault="00C45ADE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2FFA4DA2" w14:textId="760D731C" w:rsidR="006402B3" w:rsidRPr="003A53D3" w:rsidRDefault="00B77E05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77E05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D42DC75" wp14:editId="0E2D2C69">
                  <wp:extent cx="5722832" cy="5308979"/>
                  <wp:effectExtent l="0" t="0" r="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140" cy="531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C97DD" w14:textId="77777777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358DE924" w14:textId="77777777" w:rsidTr="00627A5E">
        <w:tc>
          <w:tcPr>
            <w:tcW w:w="9716" w:type="dxa"/>
            <w:shd w:val="clear" w:color="auto" w:fill="FFFFFF" w:themeFill="background1"/>
          </w:tcPr>
          <w:p w14:paraId="0E6AE2DD" w14:textId="337CDA6F" w:rsidR="006402B3" w:rsidRDefault="006402B3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</w:p>
        </w:tc>
      </w:tr>
      <w:tr w:rsidR="006402B3" w14:paraId="4B2E25CE" w14:textId="77777777" w:rsidTr="00627A5E">
        <w:tc>
          <w:tcPr>
            <w:tcW w:w="9716" w:type="dxa"/>
            <w:shd w:val="clear" w:color="auto" w:fill="FFFFFF" w:themeFill="background1"/>
          </w:tcPr>
          <w:p w14:paraId="7955A795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660AEF25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7C32FAC2" w14:textId="77777777" w:rsidR="00E56F4D" w:rsidRDefault="00E56F4D" w:rsidP="00E56F4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2035CE0A" w14:textId="7BBFE057" w:rsidR="006402B3" w:rsidRP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46D3750" w14:textId="77777777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3CC6D8ED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36DE8C23" w14:textId="77777777" w:rsidR="001D4072" w:rsidRDefault="001D4072" w:rsidP="001D4072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0AC25D71" w14:textId="477731E5" w:rsidR="003E125A" w:rsidRPr="0005040A" w:rsidRDefault="001D4072" w:rsidP="00D320E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</w:tbl>
    <w:p w14:paraId="3A691A98" w14:textId="1266A1CD" w:rsidR="005F3EA5" w:rsidRDefault="005F3EA5" w:rsidP="00F746EA">
      <w:pPr>
        <w:ind w:firstLine="0"/>
      </w:pPr>
    </w:p>
    <w:p w14:paraId="68F4CCED" w14:textId="5FA6703E" w:rsidR="00D31129" w:rsidRDefault="005F3EA5" w:rsidP="005F3EA5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59D6E72F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>para uma bic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icletaria.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1841F716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14:paraId="3EF80854" w14:textId="35B0C110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BD1E13" w:rsidRPr="00F75623"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14:paraId="629CB517" w14:textId="0EB33479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Peças</w:t>
            </w:r>
          </w:p>
          <w:p w14:paraId="35BB3449" w14:textId="207E3E1B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03D82FDD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1476E0FB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Remover Peça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6E3172AA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cadastrarPeca</w:t>
            </w:r>
            <w:proofErr w:type="spellEnd"/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5699C63E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>exclusivo para cada cliente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3685E7BA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da peça;</w:t>
            </w:r>
          </w:p>
          <w:p w14:paraId="6159F8A2" w14:textId="5CE866A9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fabricante da peça;</w:t>
            </w:r>
          </w:p>
          <w:p w14:paraId="53A4535D" w14:textId="4184F03B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valor da peça</w:t>
            </w:r>
          </w:p>
          <w:p w14:paraId="5A99FDEC" w14:textId="563D5729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peça cadastrada 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</w:t>
            </w:r>
            <w:proofErr w:type="gramStart"/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</w:t>
            </w:r>
            <w:proofErr w:type="gramEnd"/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657AE18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proofErr w:type="gramStart"/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consultarPeca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</w:t>
            </w:r>
            <w:proofErr w:type="gram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550BCF8D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Todas as Peça</w:t>
            </w:r>
            <w:r w:rsidR="006174F9">
              <w:rPr>
                <w:b/>
                <w:bCs/>
                <w:color w:val="1F3864" w:themeColor="accent5" w:themeShade="80"/>
                <w:highlight w:val="cyan"/>
              </w:rPr>
              <w:t>s</w:t>
            </w:r>
          </w:p>
          <w:p w14:paraId="4E2E2110" w14:textId="6DF74382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Peças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26F17BA8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Peças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55F7A86C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proofErr w:type="spellStart"/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removerPeca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0B4CD486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peças.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3CB51E01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todas as peças cadastradas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7C4988D2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ao remover um cadastro e mostrando depois todos os cadastros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0D3D0440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742113" w:rsidRPr="00742113">
              <w:rPr>
                <w:noProof/>
              </w:rPr>
              <w:drawing>
                <wp:inline distT="0" distB="0" distL="0" distR="0" wp14:anchorId="78D8B80E" wp14:editId="7D7BC471">
                  <wp:extent cx="5816009" cy="844039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18283"/>
                          <a:stretch/>
                        </pic:blipFill>
                        <pic:spPr bwMode="auto">
                          <a:xfrm>
                            <a:off x="0" y="0"/>
                            <a:ext cx="5830851" cy="846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2073DD3C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ar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peças. Perceba que 2 delas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4A390FB5" w:rsidR="00A82FCE" w:rsidRDefault="00251DCD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51DCD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0A1C73A4" wp14:editId="41F55966">
                  <wp:extent cx="6098540" cy="859615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478" cy="863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430FEF4F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>Todas as Peças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E349CAB" w14:textId="7475B256" w:rsidR="00951339" w:rsidRDefault="00951339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951339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62478F77" wp14:editId="68E1F89C">
                  <wp:extent cx="6114805" cy="8570794"/>
                  <wp:effectExtent l="0" t="0" r="635" b="190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0369"/>
                          <a:stretch/>
                        </pic:blipFill>
                        <pic:spPr bwMode="auto">
                          <a:xfrm>
                            <a:off x="0" y="0"/>
                            <a:ext cx="6140786" cy="86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12BB59FC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 3: Exemplo de Consultar por Código.</w:t>
            </w:r>
          </w:p>
          <w:p w14:paraId="70E60191" w14:textId="173F8337" w:rsidR="00E0614F" w:rsidRDefault="00E750FE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750F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3464DD1A" wp14:editId="4E36E1FE">
                  <wp:extent cx="6162675" cy="8629496"/>
                  <wp:effectExtent l="0" t="0" r="0" b="63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123"/>
                          <a:stretch/>
                        </pic:blipFill>
                        <pic:spPr bwMode="auto">
                          <a:xfrm>
                            <a:off x="0" y="0"/>
                            <a:ext cx="6184957" cy="8660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013F19D7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Peças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5BA3362A" w14:textId="77777777" w:rsidR="000B02DA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51087AA4" w14:textId="1FACD512" w:rsidR="000B02DA" w:rsidRDefault="00135ACE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135AC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4476C73D" wp14:editId="20A18F60">
                  <wp:extent cx="5467350" cy="8251647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887" cy="827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5CD4A01C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5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</w:t>
            </w:r>
            <w:r w:rsidR="00D73121">
              <w:rPr>
                <w:b/>
                <w:bCs/>
                <w:color w:val="1F3864" w:themeColor="accent5" w:themeShade="80"/>
                <w:sz w:val="24"/>
                <w:szCs w:val="24"/>
              </w:rPr>
              <w:t>Remover Peça do cadastro e depois Consultar Todas as Peças. Veja que a peça de código 1 foi removida e não aparece mais no sistema</w:t>
            </w:r>
            <w:r w:rsidR="00C92FEE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28B3BBE9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Código: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5C99D22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529E0C59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144C9ADC" w14:textId="7BEE0A94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 w:rsid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11A2C282" w14:textId="6D0A3BCA" w:rsidR="00D05CCE" w:rsidRP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56B4CA87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30AAC97B" w14:textId="77777777" w:rsidR="0088030D" w:rsidRDefault="0088030D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7928E521" w14:textId="2A99901A" w:rsidR="00AF1419" w:rsidRDefault="00AF1419" w:rsidP="00AD5E0F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do identificador pessoal</w:t>
            </w:r>
            <w:r w:rsid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 xml:space="preserve"> em pelo menos uma das figuras</w:t>
            </w: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4176E2BA" w14:textId="610E967F" w:rsidR="00AD5E0F" w:rsidRPr="006540A1" w:rsidRDefault="00AD5E0F" w:rsidP="00F746EA">
            <w:pPr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default" r:id="rId18"/>
      <w:footerReference w:type="default" r:id="rId19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185E" w14:textId="77777777" w:rsidR="0063445B" w:rsidRDefault="0063445B" w:rsidP="00B5761D">
      <w:r>
        <w:separator/>
      </w:r>
    </w:p>
    <w:p w14:paraId="57BFB6BF" w14:textId="77777777" w:rsidR="0063445B" w:rsidRDefault="0063445B" w:rsidP="00B5761D"/>
    <w:p w14:paraId="70D2AD1A" w14:textId="77777777" w:rsidR="0063445B" w:rsidRDefault="0063445B" w:rsidP="00B5761D"/>
  </w:endnote>
  <w:endnote w:type="continuationSeparator" w:id="0">
    <w:p w14:paraId="2369E3A3" w14:textId="77777777" w:rsidR="0063445B" w:rsidRDefault="0063445B" w:rsidP="00B5761D">
      <w:r>
        <w:continuationSeparator/>
      </w:r>
    </w:p>
    <w:p w14:paraId="304EBAAF" w14:textId="77777777" w:rsidR="0063445B" w:rsidRDefault="0063445B" w:rsidP="00B5761D"/>
    <w:p w14:paraId="575C9694" w14:textId="77777777" w:rsidR="0063445B" w:rsidRDefault="0063445B" w:rsidP="00B5761D"/>
  </w:endnote>
  <w:endnote w:type="continuationNotice" w:id="1">
    <w:p w14:paraId="0551C8C1" w14:textId="77777777" w:rsidR="0063445B" w:rsidRDefault="006344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540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95F07" w14:textId="77777777" w:rsidR="0063445B" w:rsidRDefault="0063445B" w:rsidP="00B5761D">
      <w:r>
        <w:separator/>
      </w:r>
    </w:p>
    <w:p w14:paraId="7E5F573F" w14:textId="77777777" w:rsidR="0063445B" w:rsidRDefault="0063445B" w:rsidP="00B5761D"/>
    <w:p w14:paraId="2AA30592" w14:textId="77777777" w:rsidR="0063445B" w:rsidRDefault="0063445B" w:rsidP="00B5761D"/>
  </w:footnote>
  <w:footnote w:type="continuationSeparator" w:id="0">
    <w:p w14:paraId="2E010972" w14:textId="77777777" w:rsidR="0063445B" w:rsidRDefault="0063445B" w:rsidP="00B5761D">
      <w:r>
        <w:continuationSeparator/>
      </w:r>
    </w:p>
    <w:p w14:paraId="78D42E68" w14:textId="77777777" w:rsidR="0063445B" w:rsidRDefault="0063445B" w:rsidP="00B5761D"/>
    <w:p w14:paraId="7F053D5E" w14:textId="77777777" w:rsidR="0063445B" w:rsidRDefault="0063445B" w:rsidP="00B5761D"/>
  </w:footnote>
  <w:footnote w:type="continuationNotice" w:id="1">
    <w:p w14:paraId="17779922" w14:textId="77777777" w:rsidR="0063445B" w:rsidRDefault="006344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AAA2D1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63AF"/>
    <w:rsid w:val="00106B1D"/>
    <w:rsid w:val="0010753D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140D"/>
    <w:rsid w:val="001C2740"/>
    <w:rsid w:val="001C3531"/>
    <w:rsid w:val="001C4AD7"/>
    <w:rsid w:val="001D1B62"/>
    <w:rsid w:val="001D386C"/>
    <w:rsid w:val="001D4072"/>
    <w:rsid w:val="001D484B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F8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36F"/>
    <w:rsid w:val="003577F5"/>
    <w:rsid w:val="00360336"/>
    <w:rsid w:val="00361D4C"/>
    <w:rsid w:val="00362C25"/>
    <w:rsid w:val="00362E33"/>
    <w:rsid w:val="003634D3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5F"/>
    <w:rsid w:val="00424068"/>
    <w:rsid w:val="0042418E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43C8"/>
    <w:rsid w:val="00564A30"/>
    <w:rsid w:val="005652CE"/>
    <w:rsid w:val="00565D03"/>
    <w:rsid w:val="00565F93"/>
    <w:rsid w:val="00565FD5"/>
    <w:rsid w:val="005676B5"/>
    <w:rsid w:val="00570815"/>
    <w:rsid w:val="005714C4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801C1"/>
    <w:rsid w:val="0058035B"/>
    <w:rsid w:val="00582F46"/>
    <w:rsid w:val="00583591"/>
    <w:rsid w:val="005836C6"/>
    <w:rsid w:val="0058410B"/>
    <w:rsid w:val="005841E4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2B3"/>
    <w:rsid w:val="0064081D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999"/>
    <w:rsid w:val="00762E71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156"/>
    <w:rsid w:val="0084760D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302C"/>
    <w:rsid w:val="008849BA"/>
    <w:rsid w:val="008858A5"/>
    <w:rsid w:val="00885DB3"/>
    <w:rsid w:val="008866A0"/>
    <w:rsid w:val="00886C26"/>
    <w:rsid w:val="00887381"/>
    <w:rsid w:val="00887971"/>
    <w:rsid w:val="00892AAB"/>
    <w:rsid w:val="008930F1"/>
    <w:rsid w:val="00893332"/>
    <w:rsid w:val="008933BB"/>
    <w:rsid w:val="00894B45"/>
    <w:rsid w:val="0089557C"/>
    <w:rsid w:val="008970A9"/>
    <w:rsid w:val="008A1651"/>
    <w:rsid w:val="008A1D69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484"/>
    <w:rsid w:val="009C1BE9"/>
    <w:rsid w:val="009C2180"/>
    <w:rsid w:val="009C22CA"/>
    <w:rsid w:val="009C5514"/>
    <w:rsid w:val="009C589C"/>
    <w:rsid w:val="009C58CF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70A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6E1F"/>
    <w:rsid w:val="00C7787A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E5D"/>
    <w:rsid w:val="00C95B9F"/>
    <w:rsid w:val="00C965AA"/>
    <w:rsid w:val="00C9680D"/>
    <w:rsid w:val="00C96D42"/>
    <w:rsid w:val="00C97075"/>
    <w:rsid w:val="00C97D5C"/>
    <w:rsid w:val="00CA0687"/>
    <w:rsid w:val="00CA09EF"/>
    <w:rsid w:val="00CA1013"/>
    <w:rsid w:val="00CA143B"/>
    <w:rsid w:val="00CA1517"/>
    <w:rsid w:val="00CA17CF"/>
    <w:rsid w:val="00CA1EE9"/>
    <w:rsid w:val="00CA47C3"/>
    <w:rsid w:val="00CA5A6A"/>
    <w:rsid w:val="00CA6F7E"/>
    <w:rsid w:val="00CB02F6"/>
    <w:rsid w:val="00CB0DAA"/>
    <w:rsid w:val="00CB2299"/>
    <w:rsid w:val="00CB46AA"/>
    <w:rsid w:val="00CB4E2D"/>
    <w:rsid w:val="00CB5142"/>
    <w:rsid w:val="00CB668B"/>
    <w:rsid w:val="00CB680A"/>
    <w:rsid w:val="00CB6E7A"/>
    <w:rsid w:val="00CB7FAE"/>
    <w:rsid w:val="00CC0696"/>
    <w:rsid w:val="00CC25C0"/>
    <w:rsid w:val="00CC4B96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6715"/>
    <w:rsid w:val="00D369DC"/>
    <w:rsid w:val="00D37127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802"/>
    <w:rsid w:val="00E750FE"/>
    <w:rsid w:val="00E75DB7"/>
    <w:rsid w:val="00E77817"/>
    <w:rsid w:val="00E77D32"/>
    <w:rsid w:val="00E80633"/>
    <w:rsid w:val="00E82584"/>
    <w:rsid w:val="00E8342F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5477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C5D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CFE"/>
    <w:rsid w:val="00F45FEE"/>
    <w:rsid w:val="00F4780D"/>
    <w:rsid w:val="00F50219"/>
    <w:rsid w:val="00F53150"/>
    <w:rsid w:val="00F53C83"/>
    <w:rsid w:val="00F53EB0"/>
    <w:rsid w:val="00F56E0F"/>
    <w:rsid w:val="00F577D3"/>
    <w:rsid w:val="00F60451"/>
    <w:rsid w:val="00F606B4"/>
    <w:rsid w:val="00F619C1"/>
    <w:rsid w:val="00F64DAD"/>
    <w:rsid w:val="00F65FCB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5623"/>
    <w:rsid w:val="00F76021"/>
    <w:rsid w:val="00F76F87"/>
    <w:rsid w:val="00F80956"/>
    <w:rsid w:val="00F8146C"/>
    <w:rsid w:val="00F8180D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DE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7728</TotalTime>
  <Pages>14</Pages>
  <Words>1396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RENAN PORTELA JORGE</cp:lastModifiedBy>
  <cp:revision>315</cp:revision>
  <cp:lastPrinted>2020-11-23T21:46:00Z</cp:lastPrinted>
  <dcterms:created xsi:type="dcterms:W3CDTF">2022-01-20T19:47:00Z</dcterms:created>
  <dcterms:modified xsi:type="dcterms:W3CDTF">2022-03-02T14:21:00Z</dcterms:modified>
</cp:coreProperties>
</file>